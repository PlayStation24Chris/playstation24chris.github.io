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6a8fc24c457c4e3e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200"/>
        <w:gridCol w:w="7200"/>
      </w:tblGrid>
      <w:tr w:rsidR="002F6E35" w14:paraId="69F2D023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554709F3" w14:textId="6CC34DD8" w:rsidR="002F6E35" w:rsidRDefault="00890C7F">
            <w:pPr>
              <w:pStyle w:val="Month"/>
            </w:pPr>
            <w:r>
              <w:t>June</w:t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21558C44" w14:textId="77777777" w:rsidR="002F6E35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E35" w14:paraId="5A77A7B0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783F04" w:themeFill="accent1" w:themeFillShade="80"/>
          </w:tcPr>
          <w:p w14:paraId="2327BAD7" w14:textId="77777777" w:rsidR="002F6E35" w:rsidRDefault="002F6E35"/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783F04" w:themeFill="accent1" w:themeFillShade="80"/>
          </w:tcPr>
          <w:p w14:paraId="463781B4" w14:textId="24B4500B" w:rsidR="002F6E35" w:rsidRDefault="009035F5">
            <w:pPr>
              <w:pStyle w:val="Ye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890C7F">
              <w:t>2023</w:t>
            </w:r>
            <w:r>
              <w:fldChar w:fldCharType="end"/>
            </w:r>
          </w:p>
        </w:tc>
      </w:tr>
      <w:tr w:rsidR="002F6E35" w:rsidRPr="00420111" w14:paraId="28D70DA4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3B68E7D9" w14:textId="77777777" w:rsidR="002F6E35" w:rsidRPr="00420111" w:rsidRDefault="002F6E35" w:rsidP="00420111"/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429352AA" w14:textId="77777777" w:rsidR="002F6E35" w:rsidRPr="00420111" w:rsidRDefault="002F6E35" w:rsidP="0042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54"/>
        <w:gridCol w:w="2055"/>
        <w:gridCol w:w="2055"/>
        <w:gridCol w:w="2055"/>
        <w:gridCol w:w="2055"/>
        <w:gridCol w:w="2055"/>
        <w:gridCol w:w="2055"/>
      </w:tblGrid>
      <w:tr w:rsidR="002F6E35" w14:paraId="2A3346B6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4" w:type="dxa"/>
          </w:tcPr>
          <w:p w14:paraId="5D3303CC" w14:textId="77777777" w:rsidR="002F6E35" w:rsidRDefault="00890C7F">
            <w:pPr>
              <w:pStyle w:val="Days"/>
            </w:pPr>
            <w:sdt>
              <w:sdtPr>
                <w:id w:val="1527134494"/>
                <w:placeholder>
                  <w:docPart w:val="C366AD27AA8B49FCB558C41AB7F49FD8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Sunday</w:t>
                </w:r>
              </w:sdtContent>
            </w:sdt>
            <w:r w:rsidR="000B350D">
              <w:t xml:space="preserve"> </w:t>
            </w:r>
          </w:p>
        </w:tc>
        <w:tc>
          <w:tcPr>
            <w:tcW w:w="2055" w:type="dxa"/>
          </w:tcPr>
          <w:p w14:paraId="0925A44C" w14:textId="77777777" w:rsidR="002F6E35" w:rsidRDefault="00890C7F">
            <w:pPr>
              <w:pStyle w:val="Days"/>
            </w:pPr>
            <w:sdt>
              <w:sdtPr>
                <w:id w:val="8650153"/>
                <w:placeholder>
                  <w:docPart w:val="4776F0BA855849C7AF8F9952067A9311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Monday</w:t>
                </w:r>
              </w:sdtContent>
            </w:sdt>
          </w:p>
        </w:tc>
        <w:tc>
          <w:tcPr>
            <w:tcW w:w="2055" w:type="dxa"/>
          </w:tcPr>
          <w:p w14:paraId="041C9C67" w14:textId="77777777" w:rsidR="002F6E35" w:rsidRDefault="00890C7F">
            <w:pPr>
              <w:pStyle w:val="Days"/>
            </w:pPr>
            <w:sdt>
              <w:sdtPr>
                <w:id w:val="-1517691135"/>
                <w:placeholder>
                  <w:docPart w:val="DCC7C844066043B4814E97E3DC4CF17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Tuesday</w:t>
                </w:r>
              </w:sdtContent>
            </w:sdt>
          </w:p>
        </w:tc>
        <w:tc>
          <w:tcPr>
            <w:tcW w:w="2055" w:type="dxa"/>
          </w:tcPr>
          <w:p w14:paraId="58A8D603" w14:textId="77777777" w:rsidR="002F6E35" w:rsidRDefault="00890C7F">
            <w:pPr>
              <w:pStyle w:val="Days"/>
            </w:pPr>
            <w:sdt>
              <w:sdtPr>
                <w:id w:val="-1684429625"/>
                <w:placeholder>
                  <w:docPart w:val="FD584B5D45AA4E8EAAF3ED67D4BAC2CF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Wednesday</w:t>
                </w:r>
              </w:sdtContent>
            </w:sdt>
          </w:p>
        </w:tc>
        <w:tc>
          <w:tcPr>
            <w:tcW w:w="2055" w:type="dxa"/>
          </w:tcPr>
          <w:p w14:paraId="60270C93" w14:textId="77777777" w:rsidR="002F6E35" w:rsidRDefault="00890C7F">
            <w:pPr>
              <w:pStyle w:val="Days"/>
            </w:pPr>
            <w:sdt>
              <w:sdtPr>
                <w:id w:val="-1188375605"/>
                <w:placeholder>
                  <w:docPart w:val="A984F420ED2F445F95E1344EDD054A27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Thursday</w:t>
                </w:r>
              </w:sdtContent>
            </w:sdt>
          </w:p>
        </w:tc>
        <w:tc>
          <w:tcPr>
            <w:tcW w:w="2055" w:type="dxa"/>
          </w:tcPr>
          <w:p w14:paraId="551A5B49" w14:textId="77777777" w:rsidR="002F6E35" w:rsidRDefault="00890C7F">
            <w:pPr>
              <w:pStyle w:val="Days"/>
            </w:pPr>
            <w:sdt>
              <w:sdtPr>
                <w:id w:val="1991825489"/>
                <w:placeholder>
                  <w:docPart w:val="3BC3933AB05D4A8EBDDF3CA5D9C82D7D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Friday</w:t>
                </w:r>
              </w:sdtContent>
            </w:sdt>
          </w:p>
        </w:tc>
        <w:tc>
          <w:tcPr>
            <w:tcW w:w="2055" w:type="dxa"/>
          </w:tcPr>
          <w:p w14:paraId="6F2CF155" w14:textId="77777777" w:rsidR="002F6E35" w:rsidRDefault="00890C7F">
            <w:pPr>
              <w:pStyle w:val="Days"/>
            </w:pPr>
            <w:sdt>
              <w:sdtPr>
                <w:id w:val="115736794"/>
                <w:placeholder>
                  <w:docPart w:val="00F1BDF64B25427DA5DD554CF6744323"/>
                </w:placeholder>
                <w:temporary/>
                <w:showingPlcHdr/>
                <w15:appearance w15:val="hidden"/>
              </w:sdtPr>
              <w:sdtEndPr/>
              <w:sdtContent>
                <w:r w:rsidR="009035F5">
                  <w:t>Saturday</w:t>
                </w:r>
              </w:sdtContent>
            </w:sdt>
          </w:p>
        </w:tc>
      </w:tr>
      <w:tr w:rsidR="002F6E35" w14:paraId="58E60893" w14:textId="77777777" w:rsidTr="002F6E35">
        <w:tc>
          <w:tcPr>
            <w:tcW w:w="2054" w:type="dxa"/>
            <w:tcBorders>
              <w:bottom w:val="nil"/>
            </w:tcBorders>
          </w:tcPr>
          <w:p w14:paraId="0C2C7F46" w14:textId="0D9CF4F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21B5B07" w14:textId="73F4DAF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890C7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6E583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E7FD0AC" w14:textId="5A6A189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890C7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6E583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87501A4" w14:textId="2D9312F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890C7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6E583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BCCE266" w14:textId="3050921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6E583B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6E583B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1E161329" w14:textId="0C73FE93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890C7F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890C7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4FE9D6E6" w14:textId="2870AFD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890C7F">
              <w:instrText>Thursday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890C7F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890C7F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3</w:t>
            </w:r>
            <w:r>
              <w:fldChar w:fldCharType="end"/>
            </w:r>
          </w:p>
        </w:tc>
      </w:tr>
      <w:tr w:rsidR="002F6E35" w14:paraId="61F6E283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0BE3D32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E27902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ED0EE2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4BF49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F2990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1E54B0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47D3213" w14:textId="77777777" w:rsidR="002F6E35" w:rsidRDefault="002F6E35"/>
        </w:tc>
      </w:tr>
      <w:tr w:rsidR="002F6E35" w14:paraId="6C5765B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575CA3BD" w14:textId="2B8F42E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890C7F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80275EF" w14:textId="6A841C9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890C7F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73175C" w14:textId="41A5276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890C7F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753ED7B" w14:textId="19B1FE5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890C7F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CA3EFB" w14:textId="52BA01A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890C7F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EDEFEF9" w14:textId="27503E2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890C7F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BE85D7E" w14:textId="06C21AE8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890C7F">
              <w:rPr>
                <w:noProof/>
              </w:rPr>
              <w:t>10</w:t>
            </w:r>
            <w:r>
              <w:fldChar w:fldCharType="end"/>
            </w:r>
          </w:p>
        </w:tc>
      </w:tr>
      <w:tr w:rsidR="002F6E35" w14:paraId="0F9C91AD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FE701F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C442A58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E1926F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5F7D58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FC66331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8D84AE1" w14:textId="2A2278C3" w:rsidR="00890C7F" w:rsidRDefault="00890C7F">
            <w:r>
              <w:t>Jaco Truck stops at ECC!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BD9225" w14:textId="77777777" w:rsidR="002F6E35" w:rsidRDefault="002F6E35"/>
        </w:tc>
      </w:tr>
      <w:tr w:rsidR="002F6E35" w14:paraId="6A0E9F7F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48D539F" w14:textId="068861B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890C7F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CCDAFF6" w14:textId="2AD9D5DD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890C7F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9E448DC" w14:textId="304B2D6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890C7F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5CBE742" w14:textId="0829F7F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890C7F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A737F74" w14:textId="61D6E28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890C7F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BED72FC" w14:textId="57344E64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890C7F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F61127A" w14:textId="5D4DA2C9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890C7F">
              <w:rPr>
                <w:noProof/>
              </w:rPr>
              <w:t>17</w:t>
            </w:r>
            <w:r>
              <w:fldChar w:fldCharType="end"/>
            </w:r>
          </w:p>
        </w:tc>
      </w:tr>
      <w:tr w:rsidR="002F6E35" w14:paraId="3E74EE60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E09A86C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38F168B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360AE2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F052DD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4BB47C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FBD4E2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C6BCBC4" w14:textId="77777777" w:rsidR="002F6E35" w:rsidRDefault="002F6E35"/>
        </w:tc>
      </w:tr>
      <w:tr w:rsidR="002F6E35" w14:paraId="378AF6AA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6E9C05A" w14:textId="4A843AF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890C7F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085109D" w14:textId="4A555E5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890C7F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BDB41A9" w14:textId="4FDDD50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890C7F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572B627" w14:textId="4B47DCD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890C7F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CC2D420" w14:textId="71FD62F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890C7F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950C749" w14:textId="4506861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890C7F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AFA1882" w14:textId="3133848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890C7F">
              <w:rPr>
                <w:noProof/>
              </w:rPr>
              <w:t>24</w:t>
            </w:r>
            <w:r>
              <w:fldChar w:fldCharType="end"/>
            </w:r>
          </w:p>
        </w:tc>
      </w:tr>
      <w:tr w:rsidR="002F6E35" w14:paraId="43335875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9259D8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318AEE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4FB184E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FE0453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9CD64B9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79DB0CD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79466A9" w14:textId="77777777" w:rsidR="002F6E35" w:rsidRDefault="002F6E35"/>
        </w:tc>
      </w:tr>
      <w:tr w:rsidR="002F6E35" w14:paraId="64A29A41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3D54C09" w14:textId="4D781FF6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890C7F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890C7F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890C7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8D2AC57" w14:textId="04908BCA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890C7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890C7F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890C7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52A72DA" w14:textId="5A65C1A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890C7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890C7F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890C7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890C7F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5884E897" w14:textId="67DD97C7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890C7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890C7F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890C7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 w:rsidR="00890C7F">
              <w:fldChar w:fldCharType="separate"/>
            </w:r>
            <w:r w:rsidR="00890C7F">
              <w:rPr>
                <w:noProof/>
              </w:rPr>
              <w:instrText>28</w:instrText>
            </w:r>
            <w:r>
              <w:fldChar w:fldCharType="end"/>
            </w:r>
            <w:r w:rsidR="00890C7F">
              <w:fldChar w:fldCharType="separate"/>
            </w:r>
            <w:r w:rsidR="00890C7F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DDBC90F" w14:textId="7672D230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890C7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890C7F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890C7F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29</w:instrText>
            </w:r>
            <w:r>
              <w:fldChar w:fldCharType="end"/>
            </w:r>
            <w:r w:rsidR="00890C7F">
              <w:fldChar w:fldCharType="separate"/>
            </w:r>
            <w:r w:rsidR="00890C7F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3BD4D57" w14:textId="2D159092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890C7F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890C7F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890C7F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890C7F">
              <w:rPr>
                <w:noProof/>
              </w:rPr>
              <w:instrText>30</w:instrText>
            </w:r>
            <w:r>
              <w:fldChar w:fldCharType="end"/>
            </w:r>
            <w:r w:rsidR="00890C7F">
              <w:fldChar w:fldCharType="separate"/>
            </w:r>
            <w:r w:rsidR="00890C7F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04CFD6A" w14:textId="59792DB5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890C7F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890C7F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890C7F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6E583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2F6E35" w14:paraId="24604F86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D04AC25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74CDCEF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AC4A054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44798C0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9BBB653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14E46F2" w14:textId="77777777" w:rsidR="002F6E35" w:rsidRDefault="002F6E35"/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304A5FA" w14:textId="77777777" w:rsidR="002F6E35" w:rsidRDefault="002F6E35"/>
        </w:tc>
      </w:tr>
      <w:tr w:rsidR="002F6E35" w14:paraId="727E8FAD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1DD78A25" w14:textId="47CE9F0F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890C7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6E583B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E583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6E583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6E583B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70DB6556" w14:textId="1860796B" w:rsidR="002F6E35" w:rsidRDefault="009035F5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890C7F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6E583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6E583B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6E583B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2BCB816A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9308C03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6781407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17A50838" w14:textId="77777777" w:rsidR="002F6E35" w:rsidRDefault="002F6E35">
            <w:pPr>
              <w:pStyle w:val="Dates"/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3138FE3F" w14:textId="77777777" w:rsidR="002F6E35" w:rsidRDefault="002F6E35">
            <w:pPr>
              <w:pStyle w:val="Dates"/>
            </w:pPr>
          </w:p>
        </w:tc>
      </w:tr>
      <w:tr w:rsidR="002F6E35" w14:paraId="03BC6B24" w14:textId="77777777" w:rsidTr="002F6E35">
        <w:trPr>
          <w:trHeight w:hRule="exact" w:val="907"/>
        </w:trPr>
        <w:tc>
          <w:tcPr>
            <w:tcW w:w="2054" w:type="dxa"/>
          </w:tcPr>
          <w:p w14:paraId="7C5AC30D" w14:textId="77777777" w:rsidR="002F6E35" w:rsidRDefault="002F6E35"/>
        </w:tc>
        <w:tc>
          <w:tcPr>
            <w:tcW w:w="2055" w:type="dxa"/>
          </w:tcPr>
          <w:p w14:paraId="40F9B672" w14:textId="77777777" w:rsidR="002F6E35" w:rsidRDefault="002F6E35"/>
        </w:tc>
        <w:tc>
          <w:tcPr>
            <w:tcW w:w="2055" w:type="dxa"/>
          </w:tcPr>
          <w:p w14:paraId="46D8FC78" w14:textId="77777777" w:rsidR="002F6E35" w:rsidRDefault="002F6E35"/>
        </w:tc>
        <w:tc>
          <w:tcPr>
            <w:tcW w:w="2055" w:type="dxa"/>
          </w:tcPr>
          <w:p w14:paraId="0D5A6542" w14:textId="77777777" w:rsidR="002F6E35" w:rsidRDefault="002F6E35"/>
        </w:tc>
        <w:tc>
          <w:tcPr>
            <w:tcW w:w="2055" w:type="dxa"/>
          </w:tcPr>
          <w:p w14:paraId="5FEB4A66" w14:textId="77777777" w:rsidR="002F6E35" w:rsidRDefault="002F6E35"/>
        </w:tc>
        <w:tc>
          <w:tcPr>
            <w:tcW w:w="2055" w:type="dxa"/>
          </w:tcPr>
          <w:p w14:paraId="60921873" w14:textId="77777777" w:rsidR="002F6E35" w:rsidRDefault="002F6E35"/>
        </w:tc>
        <w:tc>
          <w:tcPr>
            <w:tcW w:w="2055" w:type="dxa"/>
          </w:tcPr>
          <w:p w14:paraId="5FC0D51C" w14:textId="77777777" w:rsidR="002F6E35" w:rsidRDefault="002F6E35"/>
        </w:tc>
      </w:tr>
    </w:tbl>
    <w:p w14:paraId="6E6700FE" w14:textId="77777777" w:rsidR="002F6E35" w:rsidRDefault="002F6E35"/>
    <w:sectPr w:rsidR="002F6E3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25E4" w14:textId="77777777" w:rsidR="00890C7F" w:rsidRDefault="00890C7F">
      <w:pPr>
        <w:spacing w:before="0" w:after="0"/>
      </w:pPr>
      <w:r>
        <w:separator/>
      </w:r>
    </w:p>
  </w:endnote>
  <w:endnote w:type="continuationSeparator" w:id="0">
    <w:p w14:paraId="1E1D3943" w14:textId="77777777" w:rsidR="00890C7F" w:rsidRDefault="00890C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03F8" w14:textId="77777777" w:rsidR="00890C7F" w:rsidRDefault="00890C7F">
      <w:pPr>
        <w:spacing w:before="0" w:after="0"/>
      </w:pPr>
      <w:r>
        <w:separator/>
      </w:r>
    </w:p>
  </w:footnote>
  <w:footnote w:type="continuationSeparator" w:id="0">
    <w:p w14:paraId="41307AEC" w14:textId="77777777" w:rsidR="00890C7F" w:rsidRDefault="00890C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630575">
    <w:abstractNumId w:val="9"/>
  </w:num>
  <w:num w:numId="2" w16cid:durableId="76176414">
    <w:abstractNumId w:val="7"/>
  </w:num>
  <w:num w:numId="3" w16cid:durableId="1262642169">
    <w:abstractNumId w:val="6"/>
  </w:num>
  <w:num w:numId="4" w16cid:durableId="1765951899">
    <w:abstractNumId w:val="5"/>
  </w:num>
  <w:num w:numId="5" w16cid:durableId="517037940">
    <w:abstractNumId w:val="4"/>
  </w:num>
  <w:num w:numId="6" w16cid:durableId="140201339">
    <w:abstractNumId w:val="8"/>
  </w:num>
  <w:num w:numId="7" w16cid:durableId="717782050">
    <w:abstractNumId w:val="3"/>
  </w:num>
  <w:num w:numId="8" w16cid:durableId="1254124896">
    <w:abstractNumId w:val="2"/>
  </w:num>
  <w:num w:numId="9" w16cid:durableId="1235699130">
    <w:abstractNumId w:val="1"/>
  </w:num>
  <w:num w:numId="10" w16cid:durableId="3148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6/30/2023"/>
    <w:docVar w:name="MonthStart" w:val="6/1/2023"/>
    <w:docVar w:name="ShowDynamicGuides" w:val="1"/>
    <w:docVar w:name="ShowMarginGuides" w:val="0"/>
    <w:docVar w:name="ShowOutlines" w:val="0"/>
    <w:docVar w:name="ShowStaticGuides" w:val="0"/>
  </w:docVars>
  <w:rsids>
    <w:rsidRoot w:val="00890C7F"/>
    <w:rsid w:val="000154B6"/>
    <w:rsid w:val="00056814"/>
    <w:rsid w:val="0006779F"/>
    <w:rsid w:val="000A20FE"/>
    <w:rsid w:val="000B350D"/>
    <w:rsid w:val="0011772B"/>
    <w:rsid w:val="001A3A8D"/>
    <w:rsid w:val="001C5DC3"/>
    <w:rsid w:val="0027720C"/>
    <w:rsid w:val="002D689D"/>
    <w:rsid w:val="002F6E35"/>
    <w:rsid w:val="003628E2"/>
    <w:rsid w:val="003D7DDA"/>
    <w:rsid w:val="00406C2A"/>
    <w:rsid w:val="00420111"/>
    <w:rsid w:val="00454FED"/>
    <w:rsid w:val="004C5B17"/>
    <w:rsid w:val="005562FE"/>
    <w:rsid w:val="00557989"/>
    <w:rsid w:val="005744D1"/>
    <w:rsid w:val="006E583B"/>
    <w:rsid w:val="006F4E3A"/>
    <w:rsid w:val="007564A4"/>
    <w:rsid w:val="007777B1"/>
    <w:rsid w:val="007A49F2"/>
    <w:rsid w:val="00874C9A"/>
    <w:rsid w:val="00890C7F"/>
    <w:rsid w:val="008F7739"/>
    <w:rsid w:val="009035F5"/>
    <w:rsid w:val="00944085"/>
    <w:rsid w:val="00946A27"/>
    <w:rsid w:val="009A0FFF"/>
    <w:rsid w:val="00A4654E"/>
    <w:rsid w:val="00A73BBF"/>
    <w:rsid w:val="00AB29FA"/>
    <w:rsid w:val="00AE52CB"/>
    <w:rsid w:val="00B70858"/>
    <w:rsid w:val="00B8151A"/>
    <w:rsid w:val="00B91653"/>
    <w:rsid w:val="00C11D39"/>
    <w:rsid w:val="00C25ECA"/>
    <w:rsid w:val="00C71D73"/>
    <w:rsid w:val="00C7735D"/>
    <w:rsid w:val="00CB1C1C"/>
    <w:rsid w:val="00D17693"/>
    <w:rsid w:val="00DE6C1E"/>
    <w:rsid w:val="00DF051F"/>
    <w:rsid w:val="00DF32DE"/>
    <w:rsid w:val="00E02644"/>
    <w:rsid w:val="00E54E11"/>
    <w:rsid w:val="00EA1691"/>
    <w:rsid w:val="00EB320B"/>
    <w:rsid w:val="00FA21CA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D16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F07F09" w:themeColor="accent1" w:shadow="1"/>
        <w:left w:val="single" w:sz="2" w:space="10" w:color="F07F09" w:themeColor="accent1" w:shadow="1"/>
        <w:bottom w:val="single" w:sz="2" w:space="10" w:color="F07F09" w:themeColor="accent1" w:shadow="1"/>
        <w:right w:val="single" w:sz="2" w:space="10" w:color="F07F09" w:themeColor="accent1" w:shadow="1"/>
      </w:pBdr>
      <w:ind w:left="1152" w:right="1152"/>
    </w:pPr>
    <w:rPr>
      <w:i/>
      <w:iCs/>
      <w:color w:val="F07F09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F07F09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F07F09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F07F09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773F0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773F0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83F0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"/>
    <w:semiHidden/>
    <w:rsid w:val="006E5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24CKowalewski\AppData\Local\Microsoft\Office\16.0\DTS\en-US%7b4554673C-8346-4DB7-8B7F-43B30579EF0A%7d\%7b186CD894-6988-4FCF-8161-C222B3478159%7dtf16382936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66AD27AA8B49FCB558C41AB7F49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90D2D-CC8B-4D38-A8CB-1B80D6BD6771}"/>
      </w:docPartPr>
      <w:docPartBody>
        <w:p w:rsidR="00000000" w:rsidRDefault="006C382F">
          <w:pPr>
            <w:pStyle w:val="C366AD27AA8B49FCB558C41AB7F49FD8"/>
          </w:pPr>
          <w:r>
            <w:t>Sunday</w:t>
          </w:r>
        </w:p>
      </w:docPartBody>
    </w:docPart>
    <w:docPart>
      <w:docPartPr>
        <w:name w:val="4776F0BA855849C7AF8F9952067A9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3431C-1194-4D43-B726-5D4565CDBE6C}"/>
      </w:docPartPr>
      <w:docPartBody>
        <w:p w:rsidR="00000000" w:rsidRDefault="006C382F">
          <w:pPr>
            <w:pStyle w:val="4776F0BA855849C7AF8F9952067A9311"/>
          </w:pPr>
          <w:r>
            <w:t>Monday</w:t>
          </w:r>
        </w:p>
      </w:docPartBody>
    </w:docPart>
    <w:docPart>
      <w:docPartPr>
        <w:name w:val="DCC7C844066043B4814E97E3DC4CF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D24A9-A9E8-4544-B366-69C83F93C27F}"/>
      </w:docPartPr>
      <w:docPartBody>
        <w:p w:rsidR="00000000" w:rsidRDefault="006C382F">
          <w:pPr>
            <w:pStyle w:val="DCC7C844066043B4814E97E3DC4CF173"/>
          </w:pPr>
          <w:r>
            <w:t>Tuesday</w:t>
          </w:r>
        </w:p>
      </w:docPartBody>
    </w:docPart>
    <w:docPart>
      <w:docPartPr>
        <w:name w:val="FD584B5D45AA4E8EAAF3ED67D4BAC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A1B1-32A1-4B7F-BB32-32DB3FA9F1A6}"/>
      </w:docPartPr>
      <w:docPartBody>
        <w:p w:rsidR="00000000" w:rsidRDefault="006C382F">
          <w:pPr>
            <w:pStyle w:val="FD584B5D45AA4E8EAAF3ED67D4BAC2CF"/>
          </w:pPr>
          <w:r>
            <w:t>Wednesday</w:t>
          </w:r>
        </w:p>
      </w:docPartBody>
    </w:docPart>
    <w:docPart>
      <w:docPartPr>
        <w:name w:val="A984F420ED2F445F95E1344EDD054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3AEA7-ACAC-4DB7-89E7-DD3090BA6C81}"/>
      </w:docPartPr>
      <w:docPartBody>
        <w:p w:rsidR="00000000" w:rsidRDefault="006C382F">
          <w:pPr>
            <w:pStyle w:val="A984F420ED2F445F95E1344EDD054A27"/>
          </w:pPr>
          <w:r>
            <w:t>Thursday</w:t>
          </w:r>
        </w:p>
      </w:docPartBody>
    </w:docPart>
    <w:docPart>
      <w:docPartPr>
        <w:name w:val="3BC3933AB05D4A8EBDDF3CA5D9C82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2709-87A4-4A46-BCC2-F60C289794D3}"/>
      </w:docPartPr>
      <w:docPartBody>
        <w:p w:rsidR="00000000" w:rsidRDefault="006C382F">
          <w:pPr>
            <w:pStyle w:val="3BC3933AB05D4A8EBDDF3CA5D9C82D7D"/>
          </w:pPr>
          <w:r>
            <w:t>Friday</w:t>
          </w:r>
        </w:p>
      </w:docPartBody>
    </w:docPart>
    <w:docPart>
      <w:docPartPr>
        <w:name w:val="00F1BDF64B25427DA5DD554CF674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BE04-CAF1-4A4B-BE8F-81E8F9691437}"/>
      </w:docPartPr>
      <w:docPartBody>
        <w:p w:rsidR="00000000" w:rsidRDefault="006C382F">
          <w:pPr>
            <w:pStyle w:val="00F1BDF64B25427DA5DD554CF6744323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66AD27AA8B49FCB558C41AB7F49FD8">
    <w:name w:val="C366AD27AA8B49FCB558C41AB7F49FD8"/>
  </w:style>
  <w:style w:type="paragraph" w:customStyle="1" w:styleId="4776F0BA855849C7AF8F9952067A9311">
    <w:name w:val="4776F0BA855849C7AF8F9952067A9311"/>
  </w:style>
  <w:style w:type="paragraph" w:customStyle="1" w:styleId="DCC7C844066043B4814E97E3DC4CF173">
    <w:name w:val="DCC7C844066043B4814E97E3DC4CF173"/>
  </w:style>
  <w:style w:type="paragraph" w:customStyle="1" w:styleId="FD584B5D45AA4E8EAAF3ED67D4BAC2CF">
    <w:name w:val="FD584B5D45AA4E8EAAF3ED67D4BAC2CF"/>
  </w:style>
  <w:style w:type="paragraph" w:customStyle="1" w:styleId="A984F420ED2F445F95E1344EDD054A27">
    <w:name w:val="A984F420ED2F445F95E1344EDD054A27"/>
  </w:style>
  <w:style w:type="paragraph" w:customStyle="1" w:styleId="3BC3933AB05D4A8EBDDF3CA5D9C82D7D">
    <w:name w:val="3BC3933AB05D4A8EBDDF3CA5D9C82D7D"/>
  </w:style>
  <w:style w:type="paragraph" w:customStyle="1" w:styleId="00F1BDF64B25427DA5DD554CF6744323">
    <w:name w:val="00F1BDF64B25427DA5DD554CF674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3EE85-2F73-4C62-B386-65058D3A25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6087A8F-6611-4BE5-BDC1-2ABBFFBD8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B16E3-4E8C-4292-8E49-AEDCFC626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{186CD894-6988-4FCF-8161-C222B3478159}tf16382936_win32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2023-05-24T12:17:00Z</dcterms:created>
  <dcterms:modified xsi:type="dcterms:W3CDTF">2023-05-24T12:23:00Z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